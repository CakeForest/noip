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45" w:rsidRPr="0038681E" w:rsidRDefault="00D31045" w:rsidP="002547B0">
      <w:pPr>
        <w:pStyle w:val="Heading1"/>
        <w:jc w:val="center"/>
      </w:pPr>
      <w:r w:rsidRPr="0038681E">
        <w:rPr>
          <w:rFonts w:hint="eastAsia"/>
        </w:rPr>
        <w:t>赛前复习计划</w:t>
      </w:r>
    </w:p>
    <w:p w:rsidR="00D31045" w:rsidRPr="0038681E" w:rsidRDefault="00D31045" w:rsidP="002547B0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树上倍增求</w:t>
      </w:r>
      <w:r w:rsidRPr="0038681E">
        <w:rPr>
          <w:b/>
          <w:sz w:val="24"/>
        </w:rPr>
        <w:t>LCA</w:t>
      </w:r>
      <w:r w:rsidRPr="0038681E">
        <w:rPr>
          <w:rFonts w:hint="eastAsia"/>
          <w:b/>
          <w:sz w:val="24"/>
        </w:rPr>
        <w:t>最近公共组先</w:t>
      </w:r>
    </w:p>
    <w:p w:rsidR="00D31045" w:rsidRPr="0038681E" w:rsidRDefault="00D31045" w:rsidP="002F7B43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杨辉三角形</w:t>
      </w:r>
      <w:r w:rsidRPr="0038681E">
        <w:rPr>
          <w:b/>
          <w:sz w:val="24"/>
        </w:rPr>
        <w:t xml:space="preserve"> </w:t>
      </w:r>
      <w:r w:rsidRPr="0038681E">
        <w:rPr>
          <w:rFonts w:hint="eastAsia"/>
          <w:b/>
          <w:sz w:val="24"/>
        </w:rPr>
        <w:t>二项式定理</w:t>
      </w:r>
    </w:p>
    <w:p w:rsidR="00D31045" w:rsidRPr="0038681E" w:rsidRDefault="00D31045" w:rsidP="00AB37C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差分约束系统</w:t>
      </w:r>
    </w:p>
    <w:p w:rsidR="00D31045" w:rsidRPr="0038681E" w:rsidRDefault="00D31045" w:rsidP="00AB37C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背包问题</w:t>
      </w:r>
      <w:bookmarkStart w:id="0" w:name="_GoBack"/>
      <w:bookmarkEnd w:id="0"/>
    </w:p>
    <w:p w:rsidR="00D31045" w:rsidRPr="0038681E" w:rsidRDefault="00D31045" w:rsidP="00AB37C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如何写对拍？？？？？？</w:t>
      </w:r>
    </w:p>
    <w:p w:rsidR="00D31045" w:rsidRPr="0038681E" w:rsidRDefault="00D31045" w:rsidP="00AB37C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贪心基本模型</w:t>
      </w:r>
    </w:p>
    <w:p w:rsidR="00D31045" w:rsidRPr="0038681E" w:rsidRDefault="00D31045" w:rsidP="00AB37C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动态规划基本模型</w:t>
      </w:r>
    </w:p>
    <w:p w:rsidR="00D31045" w:rsidRPr="0038681E" w:rsidRDefault="00D31045" w:rsidP="00AB37C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常规搜索方法</w:t>
      </w:r>
    </w:p>
    <w:p w:rsidR="00D31045" w:rsidRPr="0038681E" w:rsidRDefault="00D31045" w:rsidP="00AB37C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b/>
          <w:sz w:val="24"/>
        </w:rPr>
        <w:t>Tarjan</w:t>
      </w:r>
      <w:r w:rsidRPr="0038681E">
        <w:rPr>
          <w:rFonts w:hint="eastAsia"/>
          <w:b/>
          <w:sz w:val="24"/>
        </w:rPr>
        <w:t>算法求</w:t>
      </w:r>
      <w:r w:rsidRPr="0038681E">
        <w:rPr>
          <w:b/>
          <w:sz w:val="24"/>
        </w:rPr>
        <w:t>LCA</w:t>
      </w:r>
      <w:r w:rsidRPr="0038681E">
        <w:rPr>
          <w:rFonts w:hint="eastAsia"/>
          <w:b/>
          <w:sz w:val="24"/>
        </w:rPr>
        <w:t>最近公共组先</w:t>
      </w:r>
    </w:p>
    <w:p w:rsidR="00D31045" w:rsidRPr="0038681E" w:rsidRDefault="00D31045" w:rsidP="00C718F7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线段树的</w:t>
      </w:r>
      <w:r w:rsidRPr="0038681E">
        <w:rPr>
          <w:b/>
          <w:sz w:val="24"/>
        </w:rPr>
        <w:t>min</w:t>
      </w:r>
      <w:r w:rsidRPr="0038681E">
        <w:rPr>
          <w:rFonts w:hint="eastAsia"/>
          <w:b/>
          <w:sz w:val="24"/>
        </w:rPr>
        <w:t>用法</w:t>
      </w:r>
    </w:p>
    <w:p w:rsidR="00D31045" w:rsidRPr="0038681E" w:rsidRDefault="00D31045" w:rsidP="002F7B43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树状数组的前缀和用法</w:t>
      </w:r>
      <w:r w:rsidRPr="0038681E">
        <w:rPr>
          <w:b/>
          <w:sz w:val="24"/>
        </w:rPr>
        <w:t xml:space="preserve"> O1</w:t>
      </w:r>
      <w:r w:rsidRPr="0038681E">
        <w:rPr>
          <w:rFonts w:hint="eastAsia"/>
          <w:b/>
          <w:sz w:val="24"/>
        </w:rPr>
        <w:t>修改区间</w:t>
      </w:r>
      <w:r w:rsidRPr="0038681E">
        <w:rPr>
          <w:b/>
          <w:sz w:val="24"/>
        </w:rPr>
        <w:t xml:space="preserve"> On</w:t>
      </w:r>
      <w:r w:rsidRPr="0038681E">
        <w:rPr>
          <w:rFonts w:hint="eastAsia"/>
          <w:b/>
          <w:sz w:val="24"/>
        </w:rPr>
        <w:t>求点</w:t>
      </w:r>
    </w:p>
    <w:p w:rsidR="00D31045" w:rsidRPr="0038681E" w:rsidRDefault="00D31045" w:rsidP="00A7464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b/>
          <w:sz w:val="24"/>
        </w:rPr>
        <w:t>Splay</w:t>
      </w:r>
      <w:r w:rsidRPr="0038681E">
        <w:rPr>
          <w:rFonts w:hint="eastAsia"/>
          <w:b/>
          <w:sz w:val="24"/>
        </w:rPr>
        <w:t>！！！！</w:t>
      </w:r>
    </w:p>
    <w:p w:rsidR="00D31045" w:rsidRPr="0038681E" w:rsidRDefault="00D31045" w:rsidP="00A7464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网络流</w:t>
      </w:r>
      <w:r w:rsidRPr="0038681E">
        <w:rPr>
          <w:b/>
          <w:sz w:val="24"/>
        </w:rPr>
        <w:t>dinic</w:t>
      </w:r>
      <w:r w:rsidRPr="0038681E">
        <w:rPr>
          <w:rFonts w:hint="eastAsia"/>
          <w:b/>
          <w:sz w:val="24"/>
        </w:rPr>
        <w:t>算法</w:t>
      </w:r>
    </w:p>
    <w:p w:rsidR="00D31045" w:rsidRPr="0038681E" w:rsidRDefault="00D31045" w:rsidP="00A7464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匈牙利算法</w:t>
      </w:r>
    </w:p>
    <w:p w:rsidR="00D31045" w:rsidRPr="0038681E" w:rsidRDefault="00D31045" w:rsidP="00A7464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最小生成树算法</w:t>
      </w:r>
      <w:r w:rsidRPr="0038681E">
        <w:rPr>
          <w:b/>
          <w:sz w:val="24"/>
        </w:rPr>
        <w:t xml:space="preserve"> </w:t>
      </w:r>
      <w:r w:rsidRPr="0038681E">
        <w:rPr>
          <w:rFonts w:hint="eastAsia"/>
          <w:b/>
          <w:sz w:val="24"/>
        </w:rPr>
        <w:t>（</w:t>
      </w:r>
      <w:r w:rsidRPr="0038681E">
        <w:rPr>
          <w:b/>
          <w:sz w:val="24"/>
        </w:rPr>
        <w:t>kruscal</w:t>
      </w:r>
      <w:r w:rsidRPr="0038681E">
        <w:rPr>
          <w:rFonts w:hint="eastAsia"/>
          <w:b/>
          <w:sz w:val="24"/>
        </w:rPr>
        <w:t>和</w:t>
      </w:r>
      <w:r w:rsidRPr="0038681E">
        <w:rPr>
          <w:b/>
          <w:sz w:val="24"/>
        </w:rPr>
        <w:t>dijkstra</w:t>
      </w:r>
      <w:r w:rsidRPr="0038681E">
        <w:rPr>
          <w:rFonts w:hint="eastAsia"/>
          <w:b/>
          <w:sz w:val="24"/>
        </w:rPr>
        <w:t>）</w:t>
      </w:r>
    </w:p>
    <w:p w:rsidR="00D31045" w:rsidRPr="0038681E" w:rsidRDefault="00D31045" w:rsidP="00A7464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最短路算法</w:t>
      </w:r>
      <w:r w:rsidRPr="0038681E">
        <w:rPr>
          <w:b/>
          <w:sz w:val="24"/>
        </w:rPr>
        <w:t xml:space="preserve"> </w:t>
      </w:r>
      <w:r w:rsidRPr="0038681E">
        <w:rPr>
          <w:rFonts w:hint="eastAsia"/>
          <w:b/>
          <w:sz w:val="24"/>
        </w:rPr>
        <w:t>（</w:t>
      </w:r>
      <w:r w:rsidRPr="0038681E">
        <w:rPr>
          <w:b/>
          <w:sz w:val="24"/>
        </w:rPr>
        <w:t>SPFA Floyd</w:t>
      </w:r>
      <w:r w:rsidRPr="0038681E">
        <w:rPr>
          <w:rFonts w:hint="eastAsia"/>
          <w:b/>
          <w:sz w:val="24"/>
        </w:rPr>
        <w:t>）</w:t>
      </w:r>
    </w:p>
    <w:p w:rsidR="00D31045" w:rsidRPr="0038681E" w:rsidRDefault="00D31045" w:rsidP="00A7464E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拓扑排序</w:t>
      </w:r>
    </w:p>
    <w:p w:rsidR="00D31045" w:rsidRPr="0038681E" w:rsidRDefault="00D31045" w:rsidP="002F7B43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b/>
          <w:sz w:val="24"/>
        </w:rPr>
        <w:t>Tarjan</w:t>
      </w:r>
      <w:r w:rsidRPr="0038681E">
        <w:rPr>
          <w:rFonts w:hint="eastAsia"/>
          <w:b/>
          <w:sz w:val="24"/>
        </w:rPr>
        <w:t>算法求强连通分量</w:t>
      </w:r>
    </w:p>
    <w:p w:rsidR="00D31045" w:rsidRPr="0038681E" w:rsidRDefault="00D31045" w:rsidP="002F7B43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rFonts w:hint="eastAsia"/>
          <w:b/>
          <w:sz w:val="24"/>
        </w:rPr>
        <w:t>二分堆</w:t>
      </w:r>
    </w:p>
    <w:p w:rsidR="00D31045" w:rsidRPr="0038681E" w:rsidRDefault="00D31045" w:rsidP="003F57B7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38681E">
        <w:rPr>
          <w:b/>
          <w:sz w:val="24"/>
        </w:rPr>
        <w:t>Hash</w:t>
      </w:r>
      <w:r w:rsidRPr="0038681E">
        <w:rPr>
          <w:rFonts w:hint="eastAsia"/>
          <w:b/>
          <w:sz w:val="24"/>
        </w:rPr>
        <w:t>优化</w:t>
      </w:r>
    </w:p>
    <w:sectPr w:rsidR="00D31045" w:rsidRPr="0038681E" w:rsidSect="00F3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045" w:rsidRDefault="00D31045" w:rsidP="00A25776">
      <w:r>
        <w:separator/>
      </w:r>
    </w:p>
  </w:endnote>
  <w:endnote w:type="continuationSeparator" w:id="0">
    <w:p w:rsidR="00D31045" w:rsidRDefault="00D31045" w:rsidP="00A25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045" w:rsidRDefault="00D31045" w:rsidP="00A25776">
      <w:r>
        <w:separator/>
      </w:r>
    </w:p>
  </w:footnote>
  <w:footnote w:type="continuationSeparator" w:id="0">
    <w:p w:rsidR="00D31045" w:rsidRDefault="00D31045" w:rsidP="00A257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116D1"/>
    <w:multiLevelType w:val="hybridMultilevel"/>
    <w:tmpl w:val="9D9A888A"/>
    <w:lvl w:ilvl="0" w:tplc="972A9E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361D"/>
    <w:rsid w:val="00173900"/>
    <w:rsid w:val="001B6460"/>
    <w:rsid w:val="001D5B30"/>
    <w:rsid w:val="001E5D2D"/>
    <w:rsid w:val="002547B0"/>
    <w:rsid w:val="002F7B43"/>
    <w:rsid w:val="003331B6"/>
    <w:rsid w:val="00347765"/>
    <w:rsid w:val="0038681E"/>
    <w:rsid w:val="003E29F6"/>
    <w:rsid w:val="003E78E0"/>
    <w:rsid w:val="003F57B7"/>
    <w:rsid w:val="004141BB"/>
    <w:rsid w:val="00440A3C"/>
    <w:rsid w:val="00592FCD"/>
    <w:rsid w:val="006B67E4"/>
    <w:rsid w:val="006D2445"/>
    <w:rsid w:val="00761FD9"/>
    <w:rsid w:val="0078080A"/>
    <w:rsid w:val="007B7E29"/>
    <w:rsid w:val="00806AED"/>
    <w:rsid w:val="008459CF"/>
    <w:rsid w:val="0087200A"/>
    <w:rsid w:val="00885FA2"/>
    <w:rsid w:val="008C7AB4"/>
    <w:rsid w:val="00984DFE"/>
    <w:rsid w:val="009B1174"/>
    <w:rsid w:val="00A03FCA"/>
    <w:rsid w:val="00A12EE3"/>
    <w:rsid w:val="00A25776"/>
    <w:rsid w:val="00A5652A"/>
    <w:rsid w:val="00A7464E"/>
    <w:rsid w:val="00A8701E"/>
    <w:rsid w:val="00AB37CE"/>
    <w:rsid w:val="00BC1070"/>
    <w:rsid w:val="00BD0F9F"/>
    <w:rsid w:val="00C11EAB"/>
    <w:rsid w:val="00C2361D"/>
    <w:rsid w:val="00C718F7"/>
    <w:rsid w:val="00D14B52"/>
    <w:rsid w:val="00D31045"/>
    <w:rsid w:val="00D8757E"/>
    <w:rsid w:val="00E546BE"/>
    <w:rsid w:val="00ED2912"/>
    <w:rsid w:val="00F16919"/>
    <w:rsid w:val="00F310A9"/>
    <w:rsid w:val="00F32A57"/>
    <w:rsid w:val="00F63AD0"/>
    <w:rsid w:val="00FA4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A5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54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547B0"/>
    <w:rPr>
      <w:b/>
      <w:kern w:val="44"/>
      <w:sz w:val="44"/>
    </w:rPr>
  </w:style>
  <w:style w:type="paragraph" w:styleId="ListParagraph">
    <w:name w:val="List Paragraph"/>
    <w:basedOn w:val="Normal"/>
    <w:uiPriority w:val="99"/>
    <w:qFormat/>
    <w:rsid w:val="002F7B4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25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25776"/>
    <w:rPr>
      <w:sz w:val="18"/>
    </w:rPr>
  </w:style>
  <w:style w:type="paragraph" w:styleId="Footer">
    <w:name w:val="footer"/>
    <w:basedOn w:val="Normal"/>
    <w:link w:val="FooterChar"/>
    <w:uiPriority w:val="99"/>
    <w:rsid w:val="00A2577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25776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2</Pages>
  <Words>35</Words>
  <Characters>202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28</cp:revision>
  <dcterms:created xsi:type="dcterms:W3CDTF">2016-10-15T13:34:00Z</dcterms:created>
  <dcterms:modified xsi:type="dcterms:W3CDTF">2017-06-02T14:57:00Z</dcterms:modified>
</cp:coreProperties>
</file>